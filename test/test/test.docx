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840D" w14:textId="77777777" w:rsidR="001D06B7" w:rsidRDefault="00873811">
      <w:pPr>
        <w:pStyle w:val="NoSpacing"/>
      </w:pPr>
      <w:r>
        <w:t>Test</w:t>
      </w:r>
    </w:p>
    <w:sectPr w:rsidR="001D06B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783FC" w14:textId="77777777" w:rsidR="00873811" w:rsidRDefault="00873811">
      <w:pPr>
        <w:spacing w:after="0" w:line="240" w:lineRule="auto"/>
      </w:pPr>
      <w:r>
        <w:separator/>
      </w:r>
    </w:p>
  </w:endnote>
  <w:endnote w:type="continuationSeparator" w:id="0">
    <w:p w14:paraId="1FC95BE1" w14:textId="77777777" w:rsidR="00873811" w:rsidRDefault="0087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1429" w14:textId="77777777" w:rsidR="00873811" w:rsidRDefault="008738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86258C" w14:textId="77777777" w:rsidR="00873811" w:rsidRDefault="00873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06B7"/>
    <w:rsid w:val="001D06B7"/>
    <w:rsid w:val="00873811"/>
    <w:rsid w:val="00A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F3AD"/>
  <w15:docId w15:val="{66EB712B-675C-41D9-B9C1-74AFA770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</w:pPr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dc:description/>
  <cp:lastModifiedBy>Brian</cp:lastModifiedBy>
  <cp:revision>2</cp:revision>
  <dcterms:created xsi:type="dcterms:W3CDTF">2021-01-03T20:43:00Z</dcterms:created>
  <dcterms:modified xsi:type="dcterms:W3CDTF">2021-01-03T20:43:00Z</dcterms:modified>
</cp:coreProperties>
</file>